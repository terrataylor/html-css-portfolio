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2970"/>
        <w:gridCol w:w="7542"/>
      </w:tblGrid>
      <w:tr w:rsidR="002C2CDD" w:rsidRPr="00906BEE" w14:paraId="4F143C6E" w14:textId="77777777" w:rsidTr="00451717">
        <w:tc>
          <w:tcPr>
            <w:tcW w:w="2970" w:type="dxa"/>
            <w:tcMar>
              <w:top w:w="504" w:type="dxa"/>
              <w:right w:w="720" w:type="dxa"/>
            </w:tcMar>
          </w:tcPr>
          <w:p w14:paraId="7DA2FEE9" w14:textId="7525B871" w:rsidR="00523479" w:rsidRPr="00906BEE" w:rsidRDefault="00DF029B" w:rsidP="00DF029B">
            <w:pPr>
              <w:pStyle w:val="Initials"/>
              <w:jc w:val="right"/>
            </w:pPr>
            <w:r>
              <w:t xml:space="preserve"> </w:t>
            </w:r>
            <w:r w:rsidR="00C21F1B">
              <w:t>T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A3ECB8B" wp14:editId="76135F8C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A89A067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C21F1B">
              <w:t>T</w:t>
            </w:r>
          </w:p>
          <w:p w14:paraId="711A315E" w14:textId="77777777" w:rsidR="00A50939" w:rsidRPr="00906BEE" w:rsidRDefault="00F36C59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B1605A5F7CA54B03A0BD3EBD16C20896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14E4E5C0" w14:textId="3FD33571" w:rsidR="002C2CDD" w:rsidRPr="00906BEE" w:rsidRDefault="00C21F1B" w:rsidP="00C21F1B">
            <w:r>
              <w:t xml:space="preserve">Seeking </w:t>
            </w:r>
            <w:r w:rsidR="005525C4">
              <w:t>a remote or partial remote Web Software Engineering position.</w:t>
            </w:r>
          </w:p>
          <w:p w14:paraId="2C4EC14E" w14:textId="77777777" w:rsidR="002C2CDD" w:rsidRPr="00906BEE" w:rsidRDefault="00F36C59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E6D33201A3B14D74982C82E237C7697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645A9CE8" w14:textId="12FE66B1" w:rsidR="00741125" w:rsidRDefault="00C21F1B" w:rsidP="00741125">
            <w:r>
              <w:t>HTML…</w:t>
            </w:r>
            <w:r w:rsidR="00D92423">
              <w:t>.</w:t>
            </w:r>
            <w:r>
              <w:t>…</w:t>
            </w:r>
            <w:r w:rsidR="00F36C59">
              <w:t>….</w:t>
            </w:r>
            <w:r>
              <w:t>12 years</w:t>
            </w:r>
          </w:p>
          <w:p w14:paraId="03426CBE" w14:textId="23C7AABF" w:rsidR="00C21F1B" w:rsidRDefault="00C21F1B" w:rsidP="00741125">
            <w:r>
              <w:t>CSS……....</w:t>
            </w:r>
            <w:r w:rsidR="00D92423">
              <w:t>.</w:t>
            </w:r>
            <w:r w:rsidR="00F36C59">
              <w:t>...</w:t>
            </w:r>
            <w:r>
              <w:t>12 years</w:t>
            </w:r>
          </w:p>
          <w:p w14:paraId="26525D30" w14:textId="25E80407" w:rsidR="003A4251" w:rsidRDefault="003A4251" w:rsidP="00741125">
            <w:r>
              <w:t>Vanilla JS</w:t>
            </w:r>
            <w:r w:rsidR="00D92423">
              <w:t>....</w:t>
            </w:r>
            <w:r w:rsidR="00F36C59">
              <w:t>..</w:t>
            </w:r>
            <w:r>
              <w:t>12 years</w:t>
            </w:r>
          </w:p>
          <w:p w14:paraId="40CDBBB4" w14:textId="0A106EBA" w:rsidR="00F819E7" w:rsidRDefault="00B72566" w:rsidP="00741125">
            <w:r>
              <w:t>jQuery…</w:t>
            </w:r>
            <w:r w:rsidR="00D92423">
              <w:t>…</w:t>
            </w:r>
            <w:r w:rsidR="00F36C59">
              <w:t>…</w:t>
            </w:r>
            <w:r>
              <w:t>10 years</w:t>
            </w:r>
          </w:p>
          <w:p w14:paraId="2FA6BAE3" w14:textId="15974DD5" w:rsidR="00B72566" w:rsidRDefault="00B72566" w:rsidP="00741125">
            <w:r>
              <w:t>AngularJS…</w:t>
            </w:r>
            <w:r w:rsidR="00F36C59">
              <w:t>….</w:t>
            </w:r>
            <w:r>
              <w:t>7 years</w:t>
            </w:r>
          </w:p>
          <w:p w14:paraId="2A5C6FC8" w14:textId="582D92EB" w:rsidR="00B72566" w:rsidRDefault="00B72566" w:rsidP="00741125">
            <w:r>
              <w:t>ReactJS…</w:t>
            </w:r>
            <w:r w:rsidR="00D92423">
              <w:t>...</w:t>
            </w:r>
            <w:r>
              <w:t>.</w:t>
            </w:r>
            <w:r w:rsidR="00F36C59">
              <w:t>...</w:t>
            </w:r>
            <w:r w:rsidR="00D92423">
              <w:t>.</w:t>
            </w:r>
            <w:r>
              <w:t>4 years</w:t>
            </w:r>
          </w:p>
          <w:p w14:paraId="19255E35" w14:textId="743F30DD" w:rsidR="00BE357E" w:rsidRDefault="00BE357E" w:rsidP="00741125">
            <w:r>
              <w:t>Angular 2+</w:t>
            </w:r>
            <w:r w:rsidR="00F36C59">
              <w:t>….</w:t>
            </w:r>
            <w:r>
              <w:t>.2 years</w:t>
            </w:r>
          </w:p>
          <w:p w14:paraId="4E23D109" w14:textId="1B8CE773" w:rsidR="00F36C59" w:rsidRDefault="00F36C59" w:rsidP="00741125">
            <w:r>
              <w:t>NodeJS……….4 years</w:t>
            </w:r>
          </w:p>
          <w:p w14:paraId="15001003" w14:textId="0F95B3B9" w:rsidR="00F36C59" w:rsidRDefault="00F36C59" w:rsidP="00741125">
            <w:r>
              <w:t>Express………4 years</w:t>
            </w:r>
          </w:p>
          <w:p w14:paraId="3AB31486" w14:textId="4918A087" w:rsidR="00F36C59" w:rsidRDefault="00F36C59" w:rsidP="00741125">
            <w:r>
              <w:t>VueJS…………..1 year</w:t>
            </w:r>
          </w:p>
          <w:p w14:paraId="1DDB9F90" w14:textId="5BEE4A7E" w:rsidR="00451717" w:rsidRDefault="00451717" w:rsidP="00451717">
            <w:r>
              <w:t>MySQL……</w:t>
            </w:r>
            <w:r w:rsidR="00F36C59">
              <w:t>…..</w:t>
            </w:r>
            <w:r>
              <w:t>7 years</w:t>
            </w:r>
            <w:r>
              <w:br/>
              <w:t>Java………...</w:t>
            </w:r>
            <w:r w:rsidR="00F36C59">
              <w:t>...</w:t>
            </w:r>
            <w:r>
              <w:t>7 years</w:t>
            </w:r>
            <w:r>
              <w:br/>
              <w:t>MongoDB…</w:t>
            </w:r>
            <w:r w:rsidR="00F36C59">
              <w:t>….</w:t>
            </w:r>
            <w:r>
              <w:t>4 years</w:t>
            </w:r>
          </w:p>
          <w:p w14:paraId="5FACB237" w14:textId="411FA766" w:rsidR="00F36C59" w:rsidRDefault="00F36C59" w:rsidP="00451717">
            <w:r>
              <w:t>Git…………….</w:t>
            </w:r>
            <w:bookmarkStart w:id="0" w:name="_GoBack"/>
            <w:bookmarkEnd w:id="0"/>
            <w:r>
              <w:t>5 years</w:t>
            </w:r>
          </w:p>
          <w:p w14:paraId="581602D9" w14:textId="77777777" w:rsidR="00451717" w:rsidRDefault="00451717" w:rsidP="00741125"/>
          <w:p w14:paraId="373912EA" w14:textId="77777777" w:rsidR="003A4251" w:rsidRPr="00906BEE" w:rsidRDefault="003A4251" w:rsidP="00B01C16"/>
        </w:tc>
        <w:tc>
          <w:tcPr>
            <w:tcW w:w="754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542"/>
            </w:tblGrid>
            <w:tr w:rsidR="00C612DA" w:rsidRPr="00906BEE" w14:paraId="39557CCC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23976AE2" w14:textId="77777777" w:rsidR="00C612DA" w:rsidRPr="00906BEE" w:rsidRDefault="00F36C59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63D41295AE5B4CE1BA8EA58B3FAAB12D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C21F1B">
                        <w:t>Terra taylor</w:t>
                      </w:r>
                    </w:sdtContent>
                  </w:sdt>
                </w:p>
                <w:p w14:paraId="02EC2BB5" w14:textId="77777777" w:rsidR="00906BEE" w:rsidRPr="00906BEE" w:rsidRDefault="00F36C59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8E6CEFA781C54F52AF8B667CE878915E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21F1B">
                        <w:t>Senior Web developer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1972B0AED1124D4ABDB2CEF2F0F8287E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21F1B">
                        <w:t>Denver, CO</w:t>
                      </w:r>
                    </w:sdtContent>
                  </w:sdt>
                </w:p>
              </w:tc>
            </w:tr>
          </w:tbl>
          <w:p w14:paraId="1FA160E0" w14:textId="77777777" w:rsidR="002C2CDD" w:rsidRPr="00906BEE" w:rsidRDefault="00F36C59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8A70929CC1094E42B3346FD01600739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0D0E35CA" w14:textId="7DB81580" w:rsidR="002C2CDD" w:rsidRPr="00906BEE" w:rsidRDefault="0070731C" w:rsidP="007569C1">
            <w:pPr>
              <w:pStyle w:val="Heading4"/>
            </w:pPr>
            <w:r>
              <w:t>Sr Technical Consultant</w:t>
            </w:r>
            <w:r w:rsidR="002C2CDD" w:rsidRPr="00906BEE">
              <w:t xml:space="preserve"> • </w:t>
            </w:r>
            <w:r w:rsidR="00047E6D">
              <w:t>Avoka</w:t>
            </w:r>
            <w:r w:rsidR="002C2CDD" w:rsidRPr="00906BEE">
              <w:t xml:space="preserve"> • </w:t>
            </w:r>
            <w:r w:rsidR="00047E6D">
              <w:t>Jun 2019</w:t>
            </w:r>
            <w:r w:rsidR="00F47E97" w:rsidRPr="00906BEE">
              <w:t xml:space="preserve"> – </w:t>
            </w:r>
            <w:r w:rsidR="00047E6D">
              <w:t>Mar 2020</w:t>
            </w:r>
          </w:p>
          <w:p w14:paraId="753233A3" w14:textId="4B944D3E" w:rsidR="002C2CDD" w:rsidRPr="00906BEE" w:rsidRDefault="00D52A76" w:rsidP="007569C1">
            <w:r>
              <w:t>Built responsive web applications for various banks allowing users to sign up for accounts online using AngularJS, HTML &amp; CSS.  Also wrote Java (Groovy) services to make web service calls to validate consumer information.</w:t>
            </w:r>
            <w:r w:rsidR="00367281">
              <w:t xml:space="preserve">  Built prototypes for future development using React</w:t>
            </w:r>
          </w:p>
          <w:p w14:paraId="21F3E954" w14:textId="10606521" w:rsidR="002C2CDD" w:rsidRPr="00906BEE" w:rsidRDefault="00047E6D" w:rsidP="007569C1">
            <w:pPr>
              <w:pStyle w:val="Heading4"/>
            </w:pPr>
            <w:r>
              <w:t>Instructor</w:t>
            </w:r>
            <w:r w:rsidR="002C2CDD" w:rsidRPr="00906BEE">
              <w:t xml:space="preserve"> </w:t>
            </w:r>
            <w:r>
              <w:t>(Part TIME) •</w:t>
            </w:r>
            <w:r w:rsidR="002C2CDD" w:rsidRPr="00906BEE">
              <w:t xml:space="preserve"> </w:t>
            </w:r>
            <w:r>
              <w:t>Chegg</w:t>
            </w:r>
            <w:r w:rsidR="002C2CDD" w:rsidRPr="00906BEE">
              <w:t xml:space="preserve"> • </w:t>
            </w:r>
            <w:r>
              <w:t>Jun 2019</w:t>
            </w:r>
            <w:r w:rsidR="00F47E97" w:rsidRPr="00906BEE">
              <w:t xml:space="preserve"> – </w:t>
            </w:r>
            <w:r>
              <w:t>Mar 2020</w:t>
            </w:r>
          </w:p>
          <w:p w14:paraId="254B11C3" w14:textId="779863B1" w:rsidR="00C21F1B" w:rsidRDefault="00D52A76" w:rsidP="007569C1">
            <w:r>
              <w:t xml:space="preserve">Taught a 6 month online full stack web development bootcamp covering the following topics: HTML, CSS, </w:t>
            </w:r>
            <w:r w:rsidR="00367281">
              <w:t>ES6</w:t>
            </w:r>
            <w:r>
              <w:t xml:space="preserve"> JS, jQuery, React, Node, Express and MySQL</w:t>
            </w:r>
          </w:p>
          <w:p w14:paraId="4BF51BF0" w14:textId="2E479018" w:rsidR="00C21F1B" w:rsidRPr="00906BEE" w:rsidRDefault="00047E6D" w:rsidP="00C21F1B">
            <w:pPr>
              <w:pStyle w:val="Heading4"/>
            </w:pPr>
            <w:r>
              <w:t>Instructor (Part Time)</w:t>
            </w:r>
            <w:r w:rsidR="00C21F1B" w:rsidRPr="00906BEE">
              <w:t xml:space="preserve"> • </w:t>
            </w:r>
            <w:r>
              <w:t>2U Inc</w:t>
            </w:r>
            <w:r w:rsidR="00C21F1B" w:rsidRPr="00906BEE">
              <w:t xml:space="preserve"> • </w:t>
            </w:r>
            <w:r>
              <w:t>Nov 2016</w:t>
            </w:r>
            <w:r w:rsidR="00C21F1B" w:rsidRPr="00906BEE">
              <w:t xml:space="preserve"> – </w:t>
            </w:r>
            <w:r>
              <w:t>Jun 2019</w:t>
            </w:r>
          </w:p>
          <w:p w14:paraId="153DA593" w14:textId="191D8777" w:rsidR="00C21F1B" w:rsidRDefault="00507C42" w:rsidP="00C21F1B">
            <w:r>
              <w:t>Taught a 6 month in person full stack web development bootcamp covering the following topics</w:t>
            </w:r>
            <w:r w:rsidR="00367281">
              <w:t>: HTML, CSS, ES5&amp;ES6 JS, jQuery, React, Node, Express, MySQL, Sequelize, MongoDB, Mongoose</w:t>
            </w:r>
          </w:p>
          <w:p w14:paraId="7905B4A4" w14:textId="7D8D64F2" w:rsidR="00C21F1B" w:rsidRPr="00906BEE" w:rsidRDefault="00047E6D" w:rsidP="00C21F1B">
            <w:pPr>
              <w:pStyle w:val="Heading4"/>
            </w:pPr>
            <w:r>
              <w:t>Web Developer 4</w:t>
            </w:r>
            <w:r w:rsidR="00C21F1B" w:rsidRPr="00906BEE">
              <w:t xml:space="preserve"> • </w:t>
            </w:r>
            <w:r>
              <w:t>Wells fargo</w:t>
            </w:r>
            <w:r w:rsidR="00C21F1B" w:rsidRPr="00906BEE">
              <w:t xml:space="preserve"> • </w:t>
            </w:r>
            <w:r>
              <w:t>Oct 2015</w:t>
            </w:r>
            <w:r w:rsidR="00C21F1B" w:rsidRPr="00906BEE">
              <w:t xml:space="preserve"> – </w:t>
            </w:r>
            <w:r>
              <w:t>Jun 2019</w:t>
            </w:r>
          </w:p>
          <w:p w14:paraId="6AEFF947" w14:textId="69AFBB38" w:rsidR="00C21F1B" w:rsidRDefault="00367281" w:rsidP="00C21F1B">
            <w:r>
              <w:t xml:space="preserve">Created dashboards to manage internal network activity using AngularJS, HTML, CSS and Bootstrap 4.  Also assisted in building RESTful </w:t>
            </w:r>
            <w:r w:rsidR="00B57FB7">
              <w:t>APIs</w:t>
            </w:r>
            <w:r>
              <w:t xml:space="preserve"> using Java and Perl.  Built prototypes for future development using Angular 2+ and React.</w:t>
            </w:r>
          </w:p>
          <w:p w14:paraId="133B02D2" w14:textId="3908596B" w:rsidR="00C21F1B" w:rsidRPr="00906BEE" w:rsidRDefault="00047E6D" w:rsidP="00C21F1B">
            <w:pPr>
              <w:pStyle w:val="Heading4"/>
            </w:pPr>
            <w:r>
              <w:t>App Developer 5</w:t>
            </w:r>
            <w:r w:rsidR="00C21F1B" w:rsidRPr="00906BEE">
              <w:t xml:space="preserve"> • </w:t>
            </w:r>
            <w:r>
              <w:t>Bank of America</w:t>
            </w:r>
            <w:r w:rsidR="00C21F1B" w:rsidRPr="00906BEE">
              <w:t xml:space="preserve"> • </w:t>
            </w:r>
            <w:r>
              <w:t>Feb 2015</w:t>
            </w:r>
            <w:r w:rsidR="00C21F1B" w:rsidRPr="00906BEE">
              <w:t xml:space="preserve"> – </w:t>
            </w:r>
            <w:r>
              <w:t>Sep 2015</w:t>
            </w:r>
          </w:p>
          <w:p w14:paraId="59E7E6AA" w14:textId="18674D3E" w:rsidR="00C21F1B" w:rsidRDefault="00B57FB7" w:rsidP="00C21F1B">
            <w:r>
              <w:t>Worked on client facing loan application sites using AngularJS, jQuery, CSS and HTML.  Helped with Java and Spring development as needed.</w:t>
            </w:r>
          </w:p>
          <w:p w14:paraId="3088E053" w14:textId="44CE1473" w:rsidR="00C21F1B" w:rsidRPr="00906BEE" w:rsidRDefault="00047E6D" w:rsidP="00C21F1B">
            <w:pPr>
              <w:pStyle w:val="Heading4"/>
            </w:pPr>
            <w:r>
              <w:t>Sr Web developer</w:t>
            </w:r>
            <w:r w:rsidR="00C21F1B" w:rsidRPr="00906BEE">
              <w:t xml:space="preserve"> • </w:t>
            </w:r>
            <w:r>
              <w:t>Robert half</w:t>
            </w:r>
            <w:r w:rsidR="00C21F1B" w:rsidRPr="00906BEE">
              <w:t xml:space="preserve"> • </w:t>
            </w:r>
            <w:r>
              <w:t>Aug 2013</w:t>
            </w:r>
            <w:r w:rsidR="00C21F1B" w:rsidRPr="00906BEE">
              <w:t xml:space="preserve"> – </w:t>
            </w:r>
            <w:r>
              <w:t>Feb 2015</w:t>
            </w:r>
          </w:p>
          <w:p w14:paraId="0E129E75" w14:textId="3F7D873D" w:rsidR="00C21F1B" w:rsidRDefault="00BE357E" w:rsidP="00C21F1B">
            <w:r>
              <w:t xml:space="preserve">Worked on </w:t>
            </w:r>
            <w:r w:rsidR="00B57FB7">
              <w:t>various contracts building web applications using HTML, LESS, SASS, AngularJS, EmberJS, KnockoutJS, and jQuery.  Also built REST</w:t>
            </w:r>
            <w:r w:rsidR="00451717">
              <w:t xml:space="preserve">ful </w:t>
            </w:r>
            <w:r w:rsidR="00B57FB7">
              <w:t>APIs using Java, C# and MySQL as needed</w:t>
            </w:r>
          </w:p>
          <w:p w14:paraId="7B559ADC" w14:textId="61832CBC" w:rsidR="00C21F1B" w:rsidRPr="00906BEE" w:rsidRDefault="00047E6D" w:rsidP="00C21F1B">
            <w:pPr>
              <w:pStyle w:val="Heading4"/>
            </w:pPr>
            <w:r>
              <w:lastRenderedPageBreak/>
              <w:t>Sr Java web developer</w:t>
            </w:r>
            <w:r w:rsidR="00C21F1B" w:rsidRPr="00906BEE">
              <w:t xml:space="preserve"> • </w:t>
            </w:r>
            <w:r>
              <w:t>epic aviation</w:t>
            </w:r>
            <w:r w:rsidR="00C21F1B" w:rsidRPr="00906BEE">
              <w:t xml:space="preserve"> • </w:t>
            </w:r>
            <w:r>
              <w:t>Aug 2012</w:t>
            </w:r>
            <w:r w:rsidR="00C21F1B" w:rsidRPr="00906BEE">
              <w:t xml:space="preserve"> – </w:t>
            </w:r>
            <w:r>
              <w:t>Aug 2013</w:t>
            </w:r>
          </w:p>
          <w:p w14:paraId="1E22D825" w14:textId="69BB7E5A" w:rsidR="00C21F1B" w:rsidRDefault="00BE357E" w:rsidP="00C21F1B">
            <w:r>
              <w:t>Updated a desktop and web point of sale application using JavaScript, HTML, CSS, &amp; .Net.  Also Built SOAP web services for use in external browser and mobile applications.</w:t>
            </w:r>
          </w:p>
          <w:p w14:paraId="2BEBABC3" w14:textId="02F9B4B4" w:rsidR="00047E6D" w:rsidRPr="00906BEE" w:rsidRDefault="00333B3F" w:rsidP="00047E6D">
            <w:pPr>
              <w:pStyle w:val="Heading4"/>
            </w:pPr>
            <w:r>
              <w:t>Java Web Developer</w:t>
            </w:r>
            <w:r w:rsidR="00047E6D" w:rsidRPr="00906BEE">
              <w:t xml:space="preserve"> • </w:t>
            </w:r>
            <w:r>
              <w:t>Teksystems</w:t>
            </w:r>
            <w:r w:rsidR="00047E6D" w:rsidRPr="00906BEE">
              <w:t xml:space="preserve"> • </w:t>
            </w:r>
            <w:r w:rsidR="00047E6D">
              <w:t>Jan 2012</w:t>
            </w:r>
            <w:r w:rsidR="00047E6D" w:rsidRPr="00906BEE">
              <w:t xml:space="preserve"> – </w:t>
            </w:r>
            <w:r w:rsidR="00047E6D">
              <w:t>Aug 2012</w:t>
            </w:r>
          </w:p>
          <w:p w14:paraId="056BE30E" w14:textId="71EA358A" w:rsidR="00047E6D" w:rsidRDefault="00333B3F" w:rsidP="00047E6D">
            <w:r>
              <w:t>Built and updated web applications using HTML, JavaScript JQuery, CSS, and ExtJS.  Assisted with Java web services and Spring as needed.</w:t>
            </w:r>
          </w:p>
          <w:p w14:paraId="0E8DC35B" w14:textId="6D89D6EB" w:rsidR="00047E6D" w:rsidRPr="00906BEE" w:rsidRDefault="00333B3F" w:rsidP="00047E6D">
            <w:pPr>
              <w:pStyle w:val="Heading4"/>
            </w:pPr>
            <w:r>
              <w:t>Web Developer 2</w:t>
            </w:r>
            <w:r w:rsidR="00047E6D" w:rsidRPr="00906BEE">
              <w:t xml:space="preserve"> • </w:t>
            </w:r>
            <w:r>
              <w:t>Nokia</w:t>
            </w:r>
            <w:r w:rsidR="00047E6D" w:rsidRPr="00906BEE">
              <w:t xml:space="preserve"> • </w:t>
            </w:r>
            <w:r>
              <w:t>aug 2010</w:t>
            </w:r>
            <w:r w:rsidR="00047E6D" w:rsidRPr="00906BEE">
              <w:t xml:space="preserve"> – </w:t>
            </w:r>
            <w:r>
              <w:t>Jan 2012</w:t>
            </w:r>
          </w:p>
          <w:p w14:paraId="5D448988" w14:textId="71CBEA5B" w:rsidR="00047E6D" w:rsidRDefault="00333B3F" w:rsidP="00047E6D">
            <w:r>
              <w:t xml:space="preserve">Developed web stores for automotive partners selling </w:t>
            </w:r>
            <w:r w:rsidR="00297848">
              <w:t>GPS system</w:t>
            </w:r>
            <w:r>
              <w:t xml:space="preserve"> map updates for vehicles (Honda, Acura, Jaguar, Volvo) using HTML, JSP, JQuery, CSS and Java.</w:t>
            </w:r>
          </w:p>
          <w:p w14:paraId="2E4F4531" w14:textId="474EBEE3" w:rsidR="00333B3F" w:rsidRPr="00906BEE" w:rsidRDefault="00333B3F" w:rsidP="00333B3F">
            <w:pPr>
              <w:pStyle w:val="Heading4"/>
            </w:pPr>
            <w:r>
              <w:t>EXTJS consultant</w:t>
            </w:r>
            <w:r w:rsidRPr="00906BEE">
              <w:t xml:space="preserve"> • </w:t>
            </w:r>
            <w:r>
              <w:t>Hewlett packard</w:t>
            </w:r>
            <w:r w:rsidRPr="00906BEE">
              <w:t xml:space="preserve"> • </w:t>
            </w:r>
            <w:r>
              <w:t>jun</w:t>
            </w:r>
            <w:r>
              <w:t xml:space="preserve"> 2010</w:t>
            </w:r>
            <w:r w:rsidRPr="00906BEE">
              <w:t xml:space="preserve"> – </w:t>
            </w:r>
            <w:r>
              <w:t>Aug</w:t>
            </w:r>
            <w:r>
              <w:t xml:space="preserve"> 201</w:t>
            </w:r>
            <w:r>
              <w:t>0</w:t>
            </w:r>
          </w:p>
          <w:p w14:paraId="321E25CB" w14:textId="27AE5D5B" w:rsidR="00333B3F" w:rsidRPr="00906BEE" w:rsidRDefault="00333B3F" w:rsidP="00333B3F">
            <w:r>
              <w:t xml:space="preserve">Developed </w:t>
            </w:r>
            <w:r>
              <w:t>internal web applications using JavaScript, CSS and the EXTJS framework.  Assisted back end developers with Java as needed.</w:t>
            </w:r>
          </w:p>
          <w:p w14:paraId="499CB10A" w14:textId="4E4F40EA" w:rsidR="00333B3F" w:rsidRPr="00906BEE" w:rsidRDefault="00B17E05" w:rsidP="00333B3F">
            <w:pPr>
              <w:pStyle w:val="Heading4"/>
            </w:pPr>
            <w:r>
              <w:t>Software Engineer</w:t>
            </w:r>
            <w:r w:rsidR="00333B3F" w:rsidRPr="00906BEE">
              <w:t xml:space="preserve"> • </w:t>
            </w:r>
            <w:r>
              <w:t>Northrop Grumman</w:t>
            </w:r>
            <w:r w:rsidR="00333B3F" w:rsidRPr="00906BEE">
              <w:t xml:space="preserve"> • </w:t>
            </w:r>
            <w:r>
              <w:t>May</w:t>
            </w:r>
            <w:r w:rsidR="00333B3F">
              <w:t xml:space="preserve"> 200</w:t>
            </w:r>
            <w:r>
              <w:t>8</w:t>
            </w:r>
            <w:r w:rsidR="00333B3F" w:rsidRPr="00906BEE">
              <w:t xml:space="preserve"> – </w:t>
            </w:r>
            <w:r w:rsidR="00333B3F">
              <w:t>J</w:t>
            </w:r>
            <w:r>
              <w:t>U</w:t>
            </w:r>
            <w:r w:rsidR="00333B3F">
              <w:t>n 201</w:t>
            </w:r>
            <w:r>
              <w:t>0</w:t>
            </w:r>
          </w:p>
          <w:p w14:paraId="1B40B3BD" w14:textId="4EF9556D" w:rsidR="00333B3F" w:rsidRPr="00906BEE" w:rsidRDefault="00B17E05" w:rsidP="00333B3F">
            <w:r>
              <w:t xml:space="preserve">Built a </w:t>
            </w:r>
            <w:r w:rsidR="004D777A">
              <w:t>web-based</w:t>
            </w:r>
            <w:r>
              <w:t xml:space="preserve"> email client using HTML, JavaScript/EXTJS, CSS, JSP</w:t>
            </w:r>
            <w:r w:rsidR="00A54526">
              <w:t>.  Assisted with backend development with JAVA and EJB to build web services to be consumed by the client.</w:t>
            </w:r>
          </w:p>
          <w:p w14:paraId="39CABE69" w14:textId="77777777" w:rsidR="002C2CDD" w:rsidRPr="00906BEE" w:rsidRDefault="00F36C59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78C3F815084E497E9AD35A7C4EF3D0A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31F79A1D" w14:textId="7A60DDA3" w:rsidR="002C2CDD" w:rsidRPr="00906BEE" w:rsidRDefault="00A54526" w:rsidP="007569C1">
            <w:pPr>
              <w:pStyle w:val="Heading4"/>
            </w:pPr>
            <w:r>
              <w:t>Masters of Science in Information Technology</w:t>
            </w:r>
            <w:r w:rsidR="002C2CDD" w:rsidRPr="00906BEE">
              <w:t xml:space="preserve"> • </w:t>
            </w:r>
            <w:r>
              <w:t>2012</w:t>
            </w:r>
            <w:r w:rsidR="002C2CDD" w:rsidRPr="00906BEE">
              <w:t xml:space="preserve"> • </w:t>
            </w:r>
            <w:r>
              <w:t>University of Denver</w:t>
            </w:r>
          </w:p>
          <w:p w14:paraId="02E00775" w14:textId="3797BD8C" w:rsidR="002C2CDD" w:rsidRPr="00906BEE" w:rsidRDefault="00A54526" w:rsidP="007569C1">
            <w:r>
              <w:t>Specialized in Web Design and Development</w:t>
            </w:r>
          </w:p>
          <w:p w14:paraId="678ABA77" w14:textId="3AAF50B9" w:rsidR="002C2CDD" w:rsidRPr="00906BEE" w:rsidRDefault="00A54526" w:rsidP="007569C1">
            <w:pPr>
              <w:pStyle w:val="Heading4"/>
            </w:pPr>
            <w:r>
              <w:t>Bachelors of Arts in Computer Science</w:t>
            </w:r>
            <w:r w:rsidR="002C2CDD" w:rsidRPr="00906BEE">
              <w:t xml:space="preserve"> • </w:t>
            </w:r>
            <w:r>
              <w:t>2008</w:t>
            </w:r>
            <w:r w:rsidR="002C2CDD" w:rsidRPr="00906BEE">
              <w:t xml:space="preserve"> • </w:t>
            </w:r>
            <w:r>
              <w:t>University of Missouri</w:t>
            </w:r>
          </w:p>
          <w:p w14:paraId="50205274" w14:textId="2B58FB18" w:rsidR="002C2CDD" w:rsidRPr="00906BEE" w:rsidRDefault="00A54526" w:rsidP="007569C1">
            <w:r>
              <w:t>Minored in Spanish</w:t>
            </w:r>
          </w:p>
          <w:p w14:paraId="68E25CEF" w14:textId="4F628A06" w:rsidR="00741125" w:rsidRPr="00906BEE" w:rsidRDefault="00741125" w:rsidP="00741125"/>
        </w:tc>
      </w:tr>
    </w:tbl>
    <w:p w14:paraId="565F1F40" w14:textId="767BAFEF" w:rsidR="00C62C50" w:rsidRDefault="00C62C50" w:rsidP="00845ECD">
      <w:pPr>
        <w:pStyle w:val="NoSpacing"/>
        <w:tabs>
          <w:tab w:val="left" w:pos="4605"/>
        </w:tabs>
      </w:pPr>
    </w:p>
    <w:sectPr w:rsidR="00C62C50" w:rsidSect="00D52A76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88E0A" w14:textId="77777777" w:rsidR="00C21F1B" w:rsidRDefault="00C21F1B" w:rsidP="00713050">
      <w:pPr>
        <w:spacing w:line="240" w:lineRule="auto"/>
      </w:pPr>
      <w:r>
        <w:separator/>
      </w:r>
    </w:p>
  </w:endnote>
  <w:endnote w:type="continuationSeparator" w:id="0">
    <w:p w14:paraId="017D3258" w14:textId="77777777" w:rsidR="00C21F1B" w:rsidRDefault="00C21F1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763AD184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FE356D6" w14:textId="54A4F511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F8734AB" w14:textId="575A7CE5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0FC77A9" w14:textId="401984BD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0876BAE" w14:textId="16C13A25" w:rsidR="00C2098A" w:rsidRDefault="00C2098A" w:rsidP="00684488">
          <w:pPr>
            <w:pStyle w:val="Footer"/>
          </w:pPr>
        </w:p>
      </w:tc>
    </w:tr>
    <w:tr w:rsidR="00684488" w14:paraId="25EFCD6A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984B6F4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36B8E2E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03A1E87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0B1F423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A82828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897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3431"/>
      <w:gridCol w:w="3432"/>
      <w:gridCol w:w="3432"/>
    </w:tblGrid>
    <w:tr w:rsidR="00451717" w14:paraId="001F71B3" w14:textId="77777777" w:rsidTr="00451717">
      <w:trPr>
        <w:trHeight w:val="6"/>
      </w:trPr>
      <w:tc>
        <w:tcPr>
          <w:tcW w:w="3432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6475825" w14:textId="6C060930" w:rsidR="00451717" w:rsidRDefault="00451717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E1D7BAE" wp14:editId="6C1E8C64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9ADC180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432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FBA4E11" w14:textId="77777777" w:rsidR="00451717" w:rsidRDefault="00451717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556C394" wp14:editId="6C99B218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4ADEF8A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432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951BF29" w14:textId="77777777" w:rsidR="00451717" w:rsidRDefault="00451717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F523ECC" wp14:editId="71401084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F5F96C5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451717" w14:paraId="21DF7614" w14:textId="77777777" w:rsidTr="00451717">
      <w:trPr>
        <w:trHeight w:val="187"/>
      </w:trPr>
      <w:tc>
        <w:tcPr>
          <w:tcW w:w="3432" w:type="dxa"/>
          <w:tcMar>
            <w:top w:w="144" w:type="dxa"/>
            <w:left w:w="115" w:type="dxa"/>
            <w:right w:w="115" w:type="dxa"/>
          </w:tcMar>
        </w:tcPr>
        <w:p w14:paraId="51597F6C" w14:textId="7814E8B6" w:rsidR="00451717" w:rsidRPr="00CA3DF1" w:rsidRDefault="00451717" w:rsidP="003C5528">
          <w:pPr>
            <w:pStyle w:val="Footer"/>
          </w:pPr>
          <w:r>
            <w:t>terra.taylor@gmail.com</w:t>
          </w:r>
        </w:p>
      </w:tc>
      <w:tc>
        <w:tcPr>
          <w:tcW w:w="3432" w:type="dxa"/>
          <w:tcMar>
            <w:top w:w="144" w:type="dxa"/>
            <w:left w:w="115" w:type="dxa"/>
            <w:right w:w="115" w:type="dxa"/>
          </w:tcMar>
        </w:tcPr>
        <w:p w14:paraId="7797CDD8" w14:textId="0EA3DAF1" w:rsidR="00451717" w:rsidRPr="00C2098A" w:rsidRDefault="00451717" w:rsidP="00217980">
          <w:pPr>
            <w:pStyle w:val="Footer"/>
          </w:pPr>
          <w:r>
            <w:t>720-515-0576</w:t>
          </w:r>
        </w:p>
      </w:tc>
      <w:tc>
        <w:tcPr>
          <w:tcW w:w="3432" w:type="dxa"/>
          <w:tcMar>
            <w:top w:w="144" w:type="dxa"/>
            <w:left w:w="115" w:type="dxa"/>
            <w:right w:w="115" w:type="dxa"/>
          </w:tcMar>
        </w:tcPr>
        <w:p w14:paraId="15C0D607" w14:textId="72C24282" w:rsidR="00451717" w:rsidRPr="00C2098A" w:rsidRDefault="00451717" w:rsidP="00217980">
          <w:pPr>
            <w:pStyle w:val="Footer"/>
          </w:pPr>
          <w:r>
            <w:t>/in/terradtaylor</w:t>
          </w:r>
        </w:p>
      </w:tc>
    </w:tr>
  </w:tbl>
  <w:p w14:paraId="13235E33" w14:textId="3069F5C3" w:rsidR="00D52A76" w:rsidRDefault="00D52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228E4" w14:textId="77777777" w:rsidR="00C21F1B" w:rsidRDefault="00C21F1B" w:rsidP="00713050">
      <w:pPr>
        <w:spacing w:line="240" w:lineRule="auto"/>
      </w:pPr>
      <w:r>
        <w:separator/>
      </w:r>
    </w:p>
  </w:footnote>
  <w:footnote w:type="continuationSeparator" w:id="0">
    <w:p w14:paraId="2CF12555" w14:textId="77777777" w:rsidR="00C21F1B" w:rsidRDefault="00C21F1B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42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815"/>
      <w:gridCol w:w="6785"/>
    </w:tblGrid>
    <w:tr w:rsidR="001A5CA9" w:rsidRPr="00F207C0" w14:paraId="2886C750" w14:textId="77777777" w:rsidTr="00A54526">
      <w:trPr>
        <w:trHeight w:hRule="exact" w:val="2364"/>
      </w:trPr>
      <w:tc>
        <w:tcPr>
          <w:tcW w:w="3815" w:type="dxa"/>
          <w:tcMar>
            <w:top w:w="821" w:type="dxa"/>
            <w:right w:w="720" w:type="dxa"/>
          </w:tcMar>
        </w:tcPr>
        <w:p w14:paraId="34228C6E" w14:textId="7A875B5D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300506AB" wp14:editId="4BDD978D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189167CC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r w:rsidR="00047E6D">
            <w:t>TT</w:t>
          </w:r>
        </w:p>
      </w:tc>
      <w:tc>
        <w:tcPr>
          <w:tcW w:w="6786" w:type="dxa"/>
          <w:tcMar>
            <w:top w:w="821" w:type="dxa"/>
            <w:left w:w="0" w:type="dxa"/>
          </w:tcMar>
        </w:tcPr>
        <w:tbl>
          <w:tblPr>
            <w:tblStyle w:val="TableGrid"/>
            <w:tblW w:w="6786" w:type="dxa"/>
            <w:tblInd w:w="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86"/>
          </w:tblGrid>
          <w:tr w:rsidR="001A5CA9" w14:paraId="276E5021" w14:textId="77777777" w:rsidTr="00A54526">
            <w:trPr>
              <w:trHeight w:hRule="exact" w:val="922"/>
            </w:trPr>
            <w:tc>
              <w:tcPr>
                <w:tcW w:w="6786" w:type="dxa"/>
                <w:vAlign w:val="center"/>
              </w:tcPr>
              <w:p w14:paraId="2C72303A" w14:textId="7A664042" w:rsidR="001A5CA9" w:rsidRPr="009B3C40" w:rsidRDefault="00F36C59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1DDCFF880B5C40E6AF7EF544A3213A09"/>
                    </w:placeholder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047E6D">
                      <w:t>Terra Taylor</w:t>
                    </w:r>
                  </w:sdtContent>
                </w:sdt>
              </w:p>
              <w:p w14:paraId="33B0F9DD" w14:textId="6A0EF9C1" w:rsidR="001A5CA9" w:rsidRDefault="00E12C60" w:rsidP="001A5CA9">
                <w:pPr>
                  <w:pStyle w:val="Heading2"/>
                  <w:outlineLvl w:val="1"/>
                </w:pPr>
                <w:r>
                  <w:t xml:space="preserve"> </w:t>
                </w:r>
                <w:r w:rsidR="00845ECD">
                  <w:t xml:space="preserve">Senior Web Developer </w:t>
                </w:r>
                <w:r>
                  <w:t>|</w:t>
                </w:r>
                <w:r w:rsidR="00845ECD">
                  <w:t xml:space="preserve"> Denver, Co</w:t>
                </w:r>
                <w:r>
                  <w:t xml:space="preserve"> </w:t>
                </w:r>
              </w:p>
            </w:tc>
          </w:tr>
        </w:tbl>
        <w:p w14:paraId="4E04C858" w14:textId="77777777" w:rsidR="001A5CA9" w:rsidRPr="00F207C0" w:rsidRDefault="001A5CA9" w:rsidP="001A5CA9"/>
      </w:tc>
    </w:tr>
  </w:tbl>
  <w:p w14:paraId="55991EC1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1B"/>
    <w:rsid w:val="00047E6D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97848"/>
    <w:rsid w:val="002B091C"/>
    <w:rsid w:val="002C2CDD"/>
    <w:rsid w:val="002D45C6"/>
    <w:rsid w:val="002F03FA"/>
    <w:rsid w:val="00313E86"/>
    <w:rsid w:val="00333B3F"/>
    <w:rsid w:val="00333CD3"/>
    <w:rsid w:val="00340365"/>
    <w:rsid w:val="00342B64"/>
    <w:rsid w:val="00364079"/>
    <w:rsid w:val="00367281"/>
    <w:rsid w:val="003A4251"/>
    <w:rsid w:val="003C5528"/>
    <w:rsid w:val="003D03E5"/>
    <w:rsid w:val="004077FB"/>
    <w:rsid w:val="004244FF"/>
    <w:rsid w:val="00424DD9"/>
    <w:rsid w:val="004305E4"/>
    <w:rsid w:val="00451717"/>
    <w:rsid w:val="0046104A"/>
    <w:rsid w:val="004717C5"/>
    <w:rsid w:val="004A24CC"/>
    <w:rsid w:val="004D777A"/>
    <w:rsid w:val="00507C42"/>
    <w:rsid w:val="00523479"/>
    <w:rsid w:val="00543DB7"/>
    <w:rsid w:val="005525C4"/>
    <w:rsid w:val="005729B0"/>
    <w:rsid w:val="00583E4F"/>
    <w:rsid w:val="00641630"/>
    <w:rsid w:val="00684488"/>
    <w:rsid w:val="006A3CE7"/>
    <w:rsid w:val="006A7746"/>
    <w:rsid w:val="006C4C50"/>
    <w:rsid w:val="006D76B1"/>
    <w:rsid w:val="0070731C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45ECD"/>
    <w:rsid w:val="0088504C"/>
    <w:rsid w:val="0089382B"/>
    <w:rsid w:val="008A1907"/>
    <w:rsid w:val="008C6BCA"/>
    <w:rsid w:val="008C7B50"/>
    <w:rsid w:val="008E4B30"/>
    <w:rsid w:val="008E6C9A"/>
    <w:rsid w:val="00906BEE"/>
    <w:rsid w:val="009243E7"/>
    <w:rsid w:val="00985D58"/>
    <w:rsid w:val="009B3C40"/>
    <w:rsid w:val="009F7AD9"/>
    <w:rsid w:val="00A42540"/>
    <w:rsid w:val="00A50939"/>
    <w:rsid w:val="00A54526"/>
    <w:rsid w:val="00A83413"/>
    <w:rsid w:val="00AA6A40"/>
    <w:rsid w:val="00AA75F6"/>
    <w:rsid w:val="00AD00FD"/>
    <w:rsid w:val="00AF0A8E"/>
    <w:rsid w:val="00B01C16"/>
    <w:rsid w:val="00B17E05"/>
    <w:rsid w:val="00B27019"/>
    <w:rsid w:val="00B5664D"/>
    <w:rsid w:val="00B57FB7"/>
    <w:rsid w:val="00B72566"/>
    <w:rsid w:val="00B76A83"/>
    <w:rsid w:val="00BA5B40"/>
    <w:rsid w:val="00BD0206"/>
    <w:rsid w:val="00BE357E"/>
    <w:rsid w:val="00C2098A"/>
    <w:rsid w:val="00C21F1B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52A76"/>
    <w:rsid w:val="00D92423"/>
    <w:rsid w:val="00D97A41"/>
    <w:rsid w:val="00DD3CF6"/>
    <w:rsid w:val="00DD6416"/>
    <w:rsid w:val="00DF029B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36C59"/>
    <w:rsid w:val="00F47E97"/>
    <w:rsid w:val="00F645C7"/>
    <w:rsid w:val="00F819E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FAF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rra\AppData\Local\Microsoft\Office\16.0\DTS\en-US%7b2740DC46-5A27-4DE9-96AC-D1B5C2392E6A%7d\%7b56C0C616-1DA6-499F-AB13-DBE789A3D5AE%7dtf163927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1605A5F7CA54B03A0BD3EBD16C20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7E645-BA54-4446-9ACC-FA11DF4CDD5B}"/>
      </w:docPartPr>
      <w:docPartBody>
        <w:p w:rsidR="00000000" w:rsidRDefault="005863ED">
          <w:pPr>
            <w:pStyle w:val="B1605A5F7CA54B03A0BD3EBD16C20896"/>
          </w:pPr>
          <w:r w:rsidRPr="00906BEE">
            <w:t>Objective</w:t>
          </w:r>
        </w:p>
      </w:docPartBody>
    </w:docPart>
    <w:docPart>
      <w:docPartPr>
        <w:name w:val="E6D33201A3B14D74982C82E237C76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231DB-F47F-46E6-89BC-1C3EDA5F2C23}"/>
      </w:docPartPr>
      <w:docPartBody>
        <w:p w:rsidR="00000000" w:rsidRDefault="005863ED">
          <w:pPr>
            <w:pStyle w:val="E6D33201A3B14D74982C82E237C76976"/>
          </w:pPr>
          <w:r w:rsidRPr="00906BEE">
            <w:t>Skills</w:t>
          </w:r>
        </w:p>
      </w:docPartBody>
    </w:docPart>
    <w:docPart>
      <w:docPartPr>
        <w:name w:val="63D41295AE5B4CE1BA8EA58B3FAAB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57B56-E49D-4A79-BE71-9CE6F3A65A8C}"/>
      </w:docPartPr>
      <w:docPartBody>
        <w:p w:rsidR="00000000" w:rsidRDefault="005863ED">
          <w:pPr>
            <w:pStyle w:val="63D41295AE5B4CE1BA8EA58B3FAAB12D"/>
          </w:pPr>
          <w:r>
            <w:t>Your name</w:t>
          </w:r>
        </w:p>
      </w:docPartBody>
    </w:docPart>
    <w:docPart>
      <w:docPartPr>
        <w:name w:val="8E6CEFA781C54F52AF8B667CE8789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193E8-874C-4489-8044-EDC68FADE27E}"/>
      </w:docPartPr>
      <w:docPartBody>
        <w:p w:rsidR="00000000" w:rsidRDefault="005863ED">
          <w:pPr>
            <w:pStyle w:val="8E6CEFA781C54F52AF8B667CE878915E"/>
          </w:pPr>
          <w:r w:rsidRPr="007D6458">
            <w:t>Profession or Industry</w:t>
          </w:r>
        </w:p>
      </w:docPartBody>
    </w:docPart>
    <w:docPart>
      <w:docPartPr>
        <w:name w:val="1972B0AED1124D4ABDB2CEF2F0F82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BF998-228F-4B8A-9E8D-DF078DBF4ECC}"/>
      </w:docPartPr>
      <w:docPartBody>
        <w:p w:rsidR="00000000" w:rsidRDefault="005863ED">
          <w:pPr>
            <w:pStyle w:val="1972B0AED1124D4ABDB2CEF2F0F8287E"/>
          </w:pPr>
          <w:r w:rsidRPr="007D6458">
            <w:t>Link to other online p</w:t>
          </w:r>
          <w:r w:rsidRPr="007D6458">
            <w:t>roperties: Portfolio/Website/Blog</w:t>
          </w:r>
        </w:p>
      </w:docPartBody>
    </w:docPart>
    <w:docPart>
      <w:docPartPr>
        <w:name w:val="8A70929CC1094E42B3346FD016007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F872F-F4F0-4912-9629-E7CEAB4CC5E8}"/>
      </w:docPartPr>
      <w:docPartBody>
        <w:p w:rsidR="00000000" w:rsidRDefault="005863ED">
          <w:pPr>
            <w:pStyle w:val="8A70929CC1094E42B3346FD016007399"/>
          </w:pPr>
          <w:r w:rsidRPr="00906BEE">
            <w:t>Experience</w:t>
          </w:r>
        </w:p>
      </w:docPartBody>
    </w:docPart>
    <w:docPart>
      <w:docPartPr>
        <w:name w:val="78C3F815084E497E9AD35A7C4EF3D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2A6BB-32F8-4FA9-A5C0-A6B08C0A74B5}"/>
      </w:docPartPr>
      <w:docPartBody>
        <w:p w:rsidR="00000000" w:rsidRDefault="005863ED">
          <w:pPr>
            <w:pStyle w:val="78C3F815084E497E9AD35A7C4EF3D0AA"/>
          </w:pPr>
          <w:r w:rsidRPr="00906BEE">
            <w:t>Education</w:t>
          </w:r>
        </w:p>
      </w:docPartBody>
    </w:docPart>
    <w:docPart>
      <w:docPartPr>
        <w:name w:val="1DDCFF880B5C40E6AF7EF544A3213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821CC-ECD2-4762-9FF4-2413006B3A2F}"/>
      </w:docPartPr>
      <w:docPartBody>
        <w:p w:rsidR="00000000" w:rsidRDefault="005863ED">
          <w:pPr>
            <w:pStyle w:val="1DDCFF880B5C40E6AF7EF544A3213A09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ED"/>
    <w:rsid w:val="0058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FF445FC68B4A4E807344C865045B8C">
    <w:name w:val="3EFF445FC68B4A4E807344C865045B8C"/>
  </w:style>
  <w:style w:type="paragraph" w:customStyle="1" w:styleId="B1605A5F7CA54B03A0BD3EBD16C20896">
    <w:name w:val="B1605A5F7CA54B03A0BD3EBD16C20896"/>
  </w:style>
  <w:style w:type="paragraph" w:customStyle="1" w:styleId="A9AB87CB469E425AA38F12B88A1FB85D">
    <w:name w:val="A9AB87CB469E425AA38F12B88A1FB85D"/>
  </w:style>
  <w:style w:type="paragraph" w:customStyle="1" w:styleId="E6D33201A3B14D74982C82E237C76976">
    <w:name w:val="E6D33201A3B14D74982C82E237C76976"/>
  </w:style>
  <w:style w:type="paragraph" w:customStyle="1" w:styleId="E549ED57ED43483E87F90F7A982E6CF0">
    <w:name w:val="E549ED57ED43483E87F90F7A982E6CF0"/>
  </w:style>
  <w:style w:type="paragraph" w:customStyle="1" w:styleId="63D41295AE5B4CE1BA8EA58B3FAAB12D">
    <w:name w:val="63D41295AE5B4CE1BA8EA58B3FAAB12D"/>
  </w:style>
  <w:style w:type="paragraph" w:customStyle="1" w:styleId="8E6CEFA781C54F52AF8B667CE878915E">
    <w:name w:val="8E6CEFA781C54F52AF8B667CE878915E"/>
  </w:style>
  <w:style w:type="paragraph" w:customStyle="1" w:styleId="1972B0AED1124D4ABDB2CEF2F0F8287E">
    <w:name w:val="1972B0AED1124D4ABDB2CEF2F0F8287E"/>
  </w:style>
  <w:style w:type="paragraph" w:customStyle="1" w:styleId="8A70929CC1094E42B3346FD016007399">
    <w:name w:val="8A70929CC1094E42B3346FD016007399"/>
  </w:style>
  <w:style w:type="paragraph" w:customStyle="1" w:styleId="0325E709B36B4C49BEC29286C0290AE2">
    <w:name w:val="0325E709B36B4C49BEC29286C0290AE2"/>
  </w:style>
  <w:style w:type="paragraph" w:customStyle="1" w:styleId="906A5C35B12F43B3A0FE41E5D601C7A8">
    <w:name w:val="906A5C35B12F43B3A0FE41E5D601C7A8"/>
  </w:style>
  <w:style w:type="paragraph" w:customStyle="1" w:styleId="A435C2A6B194445E9E07588DCEEAF42F">
    <w:name w:val="A435C2A6B194445E9E07588DCEEAF42F"/>
  </w:style>
  <w:style w:type="paragraph" w:customStyle="1" w:styleId="B1D55C31F04A454B94206C8B7DC5952A">
    <w:name w:val="B1D55C31F04A454B94206C8B7DC5952A"/>
  </w:style>
  <w:style w:type="paragraph" w:customStyle="1" w:styleId="81BCFEF25A9E476AAF419F544081D1C1">
    <w:name w:val="81BCFEF25A9E476AAF419F544081D1C1"/>
  </w:style>
  <w:style w:type="paragraph" w:customStyle="1" w:styleId="C34675EF42CC4822BE4287F828D181DC">
    <w:name w:val="C34675EF42CC4822BE4287F828D181DC"/>
  </w:style>
  <w:style w:type="paragraph" w:customStyle="1" w:styleId="72A98AD189424B2CB5B9CB0E6A6280C8">
    <w:name w:val="72A98AD189424B2CB5B9CB0E6A6280C8"/>
  </w:style>
  <w:style w:type="paragraph" w:customStyle="1" w:styleId="7CBDD4C75B964036812DC5B9EBBB96E2">
    <w:name w:val="7CBDD4C75B964036812DC5B9EBBB96E2"/>
  </w:style>
  <w:style w:type="paragraph" w:customStyle="1" w:styleId="03B404742AD447FBB359ED4EB867DDE3">
    <w:name w:val="03B404742AD447FBB359ED4EB867DDE3"/>
  </w:style>
  <w:style w:type="paragraph" w:customStyle="1" w:styleId="2B1324F9DD67452483D7D675BE286B46">
    <w:name w:val="2B1324F9DD67452483D7D675BE286B46"/>
  </w:style>
  <w:style w:type="paragraph" w:customStyle="1" w:styleId="78C3F815084E497E9AD35A7C4EF3D0AA">
    <w:name w:val="78C3F815084E497E9AD35A7C4EF3D0AA"/>
  </w:style>
  <w:style w:type="paragraph" w:customStyle="1" w:styleId="519F7999B50F4FFF85D599FDB9E725D8">
    <w:name w:val="519F7999B50F4FFF85D599FDB9E725D8"/>
  </w:style>
  <w:style w:type="paragraph" w:customStyle="1" w:styleId="DDCDB5231A264467A497A69AEF2ED14C">
    <w:name w:val="DDCDB5231A264467A497A69AEF2ED14C"/>
  </w:style>
  <w:style w:type="paragraph" w:customStyle="1" w:styleId="D2DD9C3FBC014FA5853BE825690750A2">
    <w:name w:val="D2DD9C3FBC014FA5853BE825690750A2"/>
  </w:style>
  <w:style w:type="paragraph" w:customStyle="1" w:styleId="3257CD1909394E969DA0141BEF40B9B7">
    <w:name w:val="3257CD1909394E969DA0141BEF40B9B7"/>
  </w:style>
  <w:style w:type="paragraph" w:customStyle="1" w:styleId="753415B0581744559C8529EF98DFAD71">
    <w:name w:val="753415B0581744559C8529EF98DFAD71"/>
  </w:style>
  <w:style w:type="paragraph" w:customStyle="1" w:styleId="7FE37E2A8C48448885C42D2ADDBACD63">
    <w:name w:val="7FE37E2A8C48448885C42D2ADDBACD63"/>
  </w:style>
  <w:style w:type="paragraph" w:customStyle="1" w:styleId="1DDCFF880B5C40E6AF7EF544A3213A09">
    <w:name w:val="1DDCFF880B5C40E6AF7EF544A3213A09"/>
  </w:style>
  <w:style w:type="paragraph" w:customStyle="1" w:styleId="B76E05C159C64FA7924A52F249963C76">
    <w:name w:val="B76E05C159C64FA7924A52F249963C76"/>
  </w:style>
  <w:style w:type="paragraph" w:customStyle="1" w:styleId="5A1EAA0F976C41F1BBE6CE947A25F624">
    <w:name w:val="5A1EAA0F976C41F1BBE6CE947A25F624"/>
  </w:style>
  <w:style w:type="paragraph" w:customStyle="1" w:styleId="C0699BB6C82F40CA82941AB7C0C44FFD">
    <w:name w:val="C0699BB6C82F40CA82941AB7C0C44FFD"/>
  </w:style>
  <w:style w:type="paragraph" w:customStyle="1" w:styleId="82D8493416CA42BAAA95BAF49B489872">
    <w:name w:val="82D8493416CA42BAAA95BAF49B489872"/>
    <w:rsid w:val="005863ED"/>
  </w:style>
  <w:style w:type="paragraph" w:customStyle="1" w:styleId="280A55D8491440FB96016A232D223258">
    <w:name w:val="280A55D8491440FB96016A232D223258"/>
    <w:rsid w:val="005863ED"/>
  </w:style>
  <w:style w:type="paragraph" w:customStyle="1" w:styleId="CBFD79136AC644778AB50FD0D62F81DA">
    <w:name w:val="CBFD79136AC644778AB50FD0D62F81DA"/>
    <w:rsid w:val="005863ED"/>
  </w:style>
  <w:style w:type="paragraph" w:customStyle="1" w:styleId="5B52953E1BC44D9DB36BCE1A69768E99">
    <w:name w:val="5B52953E1BC44D9DB36BCE1A69768E99"/>
    <w:rsid w:val="005863ED"/>
  </w:style>
  <w:style w:type="paragraph" w:customStyle="1" w:styleId="406DBD5755414B27AE758F2AC7ED3149">
    <w:name w:val="406DBD5755414B27AE758F2AC7ED3149"/>
    <w:rsid w:val="005863ED"/>
  </w:style>
  <w:style w:type="paragraph" w:customStyle="1" w:styleId="F915E1505C71467AA33FF10E19A0F374">
    <w:name w:val="F915E1505C71467AA33FF10E19A0F374"/>
    <w:rsid w:val="005863ED"/>
  </w:style>
  <w:style w:type="paragraph" w:customStyle="1" w:styleId="FBD339C1CBA24182923E4D27788D5CB5">
    <w:name w:val="FBD339C1CBA24182923E4D27788D5CB5"/>
    <w:rsid w:val="005863ED"/>
  </w:style>
  <w:style w:type="paragraph" w:customStyle="1" w:styleId="88113FC1F25E4D298DC133973907570F">
    <w:name w:val="88113FC1F25E4D298DC133973907570F"/>
    <w:rsid w:val="005863ED"/>
  </w:style>
  <w:style w:type="paragraph" w:customStyle="1" w:styleId="A12726B9A37040558A804486EA0C1AC3">
    <w:name w:val="A12726B9A37040558A804486EA0C1AC3"/>
    <w:rsid w:val="005863ED"/>
  </w:style>
  <w:style w:type="paragraph" w:customStyle="1" w:styleId="A8F636CD146E4C578C818D8A1C4B0FE6">
    <w:name w:val="A8F636CD146E4C578C818D8A1C4B0FE6"/>
    <w:rsid w:val="005863ED"/>
  </w:style>
  <w:style w:type="paragraph" w:customStyle="1" w:styleId="B276D976A2904EE4AB8D480707903345">
    <w:name w:val="B276D976A2904EE4AB8D480707903345"/>
    <w:rsid w:val="005863ED"/>
  </w:style>
  <w:style w:type="paragraph" w:customStyle="1" w:styleId="14D92B147C3245008BBF55055C8799E2">
    <w:name w:val="14D92B147C3245008BBF55055C8799E2"/>
    <w:rsid w:val="005863ED"/>
  </w:style>
  <w:style w:type="paragraph" w:customStyle="1" w:styleId="6F3CC59B7F0E4C4C9BA946B99AEF4F49">
    <w:name w:val="6F3CC59B7F0E4C4C9BA946B99AEF4F49"/>
    <w:rsid w:val="005863ED"/>
  </w:style>
  <w:style w:type="paragraph" w:customStyle="1" w:styleId="A36531248EF04641811014E46CAC4611">
    <w:name w:val="A36531248EF04641811014E46CAC4611"/>
    <w:rsid w:val="005863ED"/>
  </w:style>
  <w:style w:type="paragraph" w:customStyle="1" w:styleId="DC06DF2D3DFD4C379549438A91494DB7">
    <w:name w:val="DC06DF2D3DFD4C379549438A91494DB7"/>
    <w:rsid w:val="005863ED"/>
  </w:style>
  <w:style w:type="paragraph" w:customStyle="1" w:styleId="134FC01447CA4D6F8BC10CBAE999DF80">
    <w:name w:val="134FC01447CA4D6F8BC10CBAE999DF80"/>
    <w:rsid w:val="005863ED"/>
  </w:style>
  <w:style w:type="paragraph" w:customStyle="1" w:styleId="97AEFFAFF75948319AF2E15529BE1AEC">
    <w:name w:val="97AEFFAFF75948319AF2E15529BE1AEC"/>
    <w:rsid w:val="005863ED"/>
  </w:style>
  <w:style w:type="paragraph" w:customStyle="1" w:styleId="EC1B385CC55F48969398FDF09703DC51">
    <w:name w:val="EC1B385CC55F48969398FDF09703DC51"/>
    <w:rsid w:val="005863ED"/>
  </w:style>
  <w:style w:type="paragraph" w:customStyle="1" w:styleId="5467282A5C3F4B5FB0451F79F872DE56">
    <w:name w:val="5467282A5C3F4B5FB0451F79F872DE56"/>
    <w:rsid w:val="005863ED"/>
  </w:style>
  <w:style w:type="paragraph" w:customStyle="1" w:styleId="5811C08B53BC4A769B77FEE3B419B653">
    <w:name w:val="5811C08B53BC4A769B77FEE3B419B653"/>
    <w:rsid w:val="005863ED"/>
  </w:style>
  <w:style w:type="paragraph" w:customStyle="1" w:styleId="76D2BFF6B8574868B20AB1DF34272B6B">
    <w:name w:val="76D2BFF6B8574868B20AB1DF34272B6B"/>
    <w:rsid w:val="005863ED"/>
  </w:style>
  <w:style w:type="paragraph" w:customStyle="1" w:styleId="93DCEA1EB70342CE88BF6DD73382BDAC">
    <w:name w:val="93DCEA1EB70342CE88BF6DD73382BDAC"/>
    <w:rsid w:val="005863ED"/>
  </w:style>
  <w:style w:type="paragraph" w:customStyle="1" w:styleId="7D96411FA7D240A5B19DBA4831C78C1F">
    <w:name w:val="7D96411FA7D240A5B19DBA4831C78C1F"/>
    <w:rsid w:val="005863ED"/>
  </w:style>
  <w:style w:type="paragraph" w:customStyle="1" w:styleId="A5F871811A2B4056AEFBBC25E46396DC">
    <w:name w:val="A5F871811A2B4056AEFBBC25E46396DC"/>
    <w:rsid w:val="005863ED"/>
  </w:style>
  <w:style w:type="paragraph" w:customStyle="1" w:styleId="58CC2A2E4BEA490C91636EC4F66FC355">
    <w:name w:val="58CC2A2E4BEA490C91636EC4F66FC355"/>
    <w:rsid w:val="005863ED"/>
  </w:style>
  <w:style w:type="paragraph" w:customStyle="1" w:styleId="B3C104FF3D90489E89A6FE6CFD222729">
    <w:name w:val="B3C104FF3D90489E89A6FE6CFD222729"/>
    <w:rsid w:val="005863ED"/>
  </w:style>
  <w:style w:type="paragraph" w:customStyle="1" w:styleId="29749F9E69534E1CA5D7C54EB4919724">
    <w:name w:val="29749F9E69534E1CA5D7C54EB4919724"/>
    <w:rsid w:val="005863ED"/>
  </w:style>
  <w:style w:type="paragraph" w:customStyle="1" w:styleId="5A109E2CCAC64E99918757372534134D">
    <w:name w:val="5A109E2CCAC64E99918757372534134D"/>
    <w:rsid w:val="005863ED"/>
  </w:style>
  <w:style w:type="paragraph" w:customStyle="1" w:styleId="DEF518E8D9584AD7A4D5DA5C9C3531E9">
    <w:name w:val="DEF518E8D9584AD7A4D5DA5C9C3531E9"/>
    <w:rsid w:val="005863ED"/>
  </w:style>
  <w:style w:type="paragraph" w:customStyle="1" w:styleId="87B3A2B989C5408CB2E14736AEC55269">
    <w:name w:val="87B3A2B989C5408CB2E14736AEC55269"/>
    <w:rsid w:val="005863ED"/>
  </w:style>
  <w:style w:type="paragraph" w:customStyle="1" w:styleId="6EFC25A978A5447B80210A6F4FD374DB">
    <w:name w:val="6EFC25A978A5447B80210A6F4FD374DB"/>
    <w:rsid w:val="005863ED"/>
  </w:style>
  <w:style w:type="paragraph" w:customStyle="1" w:styleId="A707866834324BE7AA6158F260593274">
    <w:name w:val="A707866834324BE7AA6158F260593274"/>
    <w:rsid w:val="005863ED"/>
  </w:style>
  <w:style w:type="paragraph" w:customStyle="1" w:styleId="A10634AA1E364A329B1F4255BCC122F1">
    <w:name w:val="A10634AA1E364A329B1F4255BCC122F1"/>
    <w:rsid w:val="005863ED"/>
  </w:style>
  <w:style w:type="paragraph" w:customStyle="1" w:styleId="59A8F49411AB4489954B8CAEE140E5AB">
    <w:name w:val="59A8F49411AB4489954B8CAEE140E5AB"/>
    <w:rsid w:val="005863ED"/>
  </w:style>
  <w:style w:type="paragraph" w:customStyle="1" w:styleId="FE8D09E9935C4F34A92FE9A2F60DF3C7">
    <w:name w:val="FE8D09E9935C4F34A92FE9A2F60DF3C7"/>
    <w:rsid w:val="005863ED"/>
  </w:style>
  <w:style w:type="paragraph" w:customStyle="1" w:styleId="C343639B32A049F099D24BE1353EED17">
    <w:name w:val="C343639B32A049F099D24BE1353EED17"/>
    <w:rsid w:val="005863ED"/>
  </w:style>
  <w:style w:type="paragraph" w:customStyle="1" w:styleId="1EBA6DC22E154F8DA6D49407378F8680">
    <w:name w:val="1EBA6DC22E154F8DA6D49407378F8680"/>
    <w:rsid w:val="005863ED"/>
  </w:style>
  <w:style w:type="paragraph" w:customStyle="1" w:styleId="8D549CE01568439CA3C26D4A00C6D048">
    <w:name w:val="8D549CE01568439CA3C26D4A00C6D048"/>
    <w:rsid w:val="005863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{56C0C616-1DA6-499F-AB13-DBE789A3D5AE}tf16392716</Template>
  <TotalTime>0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Senior Web developer</dc:subject>
  <dc:creator/>
  <cp:keywords/>
  <dc:description>Denver, CO</dc:description>
  <cp:lastModifiedBy/>
  <cp:revision>1</cp:revision>
  <dcterms:created xsi:type="dcterms:W3CDTF">2020-04-09T15:26:00Z</dcterms:created>
  <dcterms:modified xsi:type="dcterms:W3CDTF">2020-04-09T17:30:00Z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